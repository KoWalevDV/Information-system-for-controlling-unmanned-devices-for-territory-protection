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017BA" w14:textId="77777777" w:rsidR="00840F43" w:rsidRPr="00840F43" w:rsidRDefault="00840F43" w:rsidP="00840F43">
      <w:pPr>
        <w:widowControl w:val="0"/>
        <w:autoSpaceDE w:val="0"/>
        <w:autoSpaceDN w:val="0"/>
        <w:adjustRightInd w:val="0"/>
        <w:ind w:firstLine="708"/>
        <w:jc w:val="center"/>
        <w:rPr>
          <w:lang w:val="ru-RU" w:eastAsia="ru-RU"/>
        </w:rPr>
      </w:pPr>
      <w:r w:rsidRPr="00840F43">
        <w:rPr>
          <w:lang w:val="ru-RU" w:eastAsia="ru-RU"/>
        </w:rPr>
        <w:t>ГУАП</w:t>
      </w:r>
    </w:p>
    <w:p w14:paraId="446B1F33" w14:textId="77777777" w:rsidR="00840F43" w:rsidRPr="00840F43" w:rsidRDefault="00840F43" w:rsidP="00840F43">
      <w:pPr>
        <w:widowControl w:val="0"/>
        <w:autoSpaceDE w:val="0"/>
        <w:autoSpaceDN w:val="0"/>
        <w:adjustRightInd w:val="0"/>
        <w:spacing w:before="480"/>
        <w:ind w:left="708" w:firstLine="708"/>
        <w:jc w:val="center"/>
        <w:rPr>
          <w:lang w:val="ru-RU" w:eastAsia="ru-RU"/>
        </w:rPr>
      </w:pPr>
      <w:r w:rsidRPr="00840F43">
        <w:rPr>
          <w:lang w:val="ru-RU" w:eastAsia="ru-RU"/>
        </w:rPr>
        <w:t>КАФЕДРА № 43</w:t>
      </w:r>
    </w:p>
    <w:p w14:paraId="5C98BF31" w14:textId="77777777" w:rsidR="00840F43" w:rsidRPr="00840F43" w:rsidRDefault="00840F43" w:rsidP="00840F43">
      <w:pPr>
        <w:widowControl w:val="0"/>
        <w:autoSpaceDE w:val="0"/>
        <w:autoSpaceDN w:val="0"/>
        <w:adjustRightInd w:val="0"/>
        <w:spacing w:before="1200"/>
        <w:ind w:left="1416"/>
        <w:rPr>
          <w:lang w:val="ru-RU" w:eastAsia="ru-RU"/>
        </w:rPr>
      </w:pPr>
      <w:r w:rsidRPr="00840F43">
        <w:rPr>
          <w:lang w:val="ru-RU" w:eastAsia="ru-RU"/>
        </w:rPr>
        <w:t xml:space="preserve">ОТЧЕТ </w:t>
      </w:r>
      <w:r w:rsidRPr="00840F43">
        <w:rPr>
          <w:lang w:val="ru-RU" w:eastAsia="ru-RU"/>
        </w:rPr>
        <w:br/>
        <w:t>ЗАЩИЩЕН С ОЦЕНКОЙ</w:t>
      </w:r>
    </w:p>
    <w:p w14:paraId="6AEBA892" w14:textId="77777777" w:rsidR="00840F43" w:rsidRPr="00840F43" w:rsidRDefault="00840F43" w:rsidP="00840F43">
      <w:pPr>
        <w:widowControl w:val="0"/>
        <w:autoSpaceDE w:val="0"/>
        <w:autoSpaceDN w:val="0"/>
        <w:adjustRightInd w:val="0"/>
        <w:spacing w:before="120" w:line="360" w:lineRule="auto"/>
        <w:ind w:left="720" w:firstLine="720"/>
        <w:rPr>
          <w:lang w:val="ru-RU" w:eastAsia="ru-RU"/>
        </w:rPr>
      </w:pPr>
      <w:r w:rsidRPr="00840F43">
        <w:rPr>
          <w:lang w:val="ru-RU" w:eastAsia="ru-RU"/>
        </w:rPr>
        <w:t>ПРЕПОДАВАТЕЛЬ</w:t>
      </w:r>
    </w:p>
    <w:tbl>
      <w:tblPr>
        <w:tblW w:w="10260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55"/>
        <w:gridCol w:w="301"/>
        <w:gridCol w:w="3002"/>
        <w:gridCol w:w="295"/>
        <w:gridCol w:w="3207"/>
      </w:tblGrid>
      <w:tr w:rsidR="00840F43" w:rsidRPr="00840F43" w14:paraId="55A9C58C" w14:textId="77777777" w:rsidTr="00840F43">
        <w:tc>
          <w:tcPr>
            <w:tcW w:w="3455" w:type="dxa"/>
            <w:tcBorders>
              <w:top w:val="nil"/>
              <w:left w:val="nil"/>
              <w:right w:val="nil"/>
            </w:tcBorders>
            <w:vAlign w:val="center"/>
          </w:tcPr>
          <w:p w14:paraId="6DAEC6D9" w14:textId="2CB0F64F" w:rsidR="00840F43" w:rsidRPr="00840F43" w:rsidRDefault="00840F43" w:rsidP="00840F43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 w:val="22"/>
                <w:szCs w:val="22"/>
                <w:lang w:val="ru-RU"/>
              </w:rPr>
            </w:pPr>
            <w:r>
              <w:rPr>
                <w:rFonts w:eastAsia="Calibri"/>
                <w:color w:val="000000"/>
                <w:sz w:val="22"/>
                <w:szCs w:val="22"/>
                <w:lang w:val="ru-RU"/>
              </w:rPr>
              <w:t>Канд. Техн. наук, доцент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F5C8E" w14:textId="77777777" w:rsidR="00840F43" w:rsidRPr="00840F43" w:rsidRDefault="00840F43" w:rsidP="00840F4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ru-RU" w:eastAsia="ru-RU"/>
              </w:rPr>
            </w:pPr>
          </w:p>
        </w:tc>
        <w:tc>
          <w:tcPr>
            <w:tcW w:w="3002" w:type="dxa"/>
            <w:tcBorders>
              <w:top w:val="nil"/>
              <w:left w:val="nil"/>
              <w:right w:val="nil"/>
            </w:tcBorders>
            <w:vAlign w:val="center"/>
          </w:tcPr>
          <w:p w14:paraId="195E98D1" w14:textId="77777777" w:rsidR="00840F43" w:rsidRPr="00840F43" w:rsidRDefault="00840F43" w:rsidP="00840F4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ru-RU" w:eastAsia="ru-RU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94C9C" w14:textId="77777777" w:rsidR="00840F43" w:rsidRPr="00840F43" w:rsidRDefault="00840F43" w:rsidP="00840F4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ru-RU" w:eastAsia="ru-RU"/>
              </w:rPr>
            </w:pPr>
          </w:p>
        </w:tc>
        <w:tc>
          <w:tcPr>
            <w:tcW w:w="3207" w:type="dxa"/>
            <w:tcBorders>
              <w:top w:val="nil"/>
              <w:left w:val="nil"/>
              <w:right w:val="nil"/>
            </w:tcBorders>
            <w:vAlign w:val="center"/>
          </w:tcPr>
          <w:p w14:paraId="2E9CEFD7" w14:textId="0B74D2DC" w:rsidR="00840F43" w:rsidRPr="00840F43" w:rsidRDefault="00840F43" w:rsidP="00840F4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Белая Т.И.</w:t>
            </w:r>
          </w:p>
        </w:tc>
      </w:tr>
      <w:tr w:rsidR="00840F43" w:rsidRPr="00840F43" w14:paraId="70CB2390" w14:textId="77777777" w:rsidTr="00840F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C7FC5" w14:textId="77777777" w:rsidR="00840F43" w:rsidRPr="00840F43" w:rsidRDefault="00840F43" w:rsidP="00840F4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val="ru-RU" w:eastAsia="ru-RU"/>
              </w:rPr>
            </w:pPr>
            <w:r w:rsidRPr="00840F43">
              <w:rPr>
                <w:sz w:val="20"/>
                <w:szCs w:val="20"/>
                <w:lang w:val="ru-RU" w:eastAsia="ru-RU"/>
              </w:rPr>
              <w:t>должность, уч. степень, звание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8EA8B2" w14:textId="77777777" w:rsidR="00840F43" w:rsidRPr="00840F43" w:rsidRDefault="00840F43" w:rsidP="00840F43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val="ru-RU" w:eastAsia="ru-RU"/>
              </w:rPr>
            </w:pP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A7F84" w14:textId="77777777" w:rsidR="00840F43" w:rsidRPr="00840F43" w:rsidRDefault="00840F43" w:rsidP="00840F4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val="ru-RU" w:eastAsia="ru-RU"/>
              </w:rPr>
            </w:pPr>
            <w:r w:rsidRPr="00840F43">
              <w:rPr>
                <w:sz w:val="20"/>
                <w:szCs w:val="20"/>
                <w:lang w:val="ru-RU" w:eastAsia="ru-RU"/>
              </w:rPr>
              <w:t>подпись, дата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AD666" w14:textId="77777777" w:rsidR="00840F43" w:rsidRPr="00840F43" w:rsidRDefault="00840F43" w:rsidP="00840F43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val="ru-RU" w:eastAsia="ru-RU"/>
              </w:rPr>
            </w:pP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6FF306" w14:textId="77777777" w:rsidR="00840F43" w:rsidRPr="00840F43" w:rsidRDefault="00840F43" w:rsidP="00840F4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val="ru-RU" w:eastAsia="ru-RU"/>
              </w:rPr>
            </w:pPr>
            <w:r w:rsidRPr="00840F43">
              <w:rPr>
                <w:sz w:val="20"/>
                <w:szCs w:val="20"/>
                <w:lang w:val="ru-RU" w:eastAsia="ru-RU"/>
              </w:rPr>
              <w:t>инициалы, фамилия</w:t>
            </w:r>
          </w:p>
        </w:tc>
      </w:tr>
    </w:tbl>
    <w:tbl>
      <w:tblPr>
        <w:tblpPr w:leftFromText="180" w:rightFromText="180" w:vertAnchor="text" w:horzAnchor="margin" w:tblpXSpec="right" w:tblpY="230"/>
        <w:tblW w:w="9639" w:type="dxa"/>
        <w:tblLook w:val="0000" w:firstRow="0" w:lastRow="0" w:firstColumn="0" w:lastColumn="0" w:noHBand="0" w:noVBand="0"/>
      </w:tblPr>
      <w:tblGrid>
        <w:gridCol w:w="9639"/>
      </w:tblGrid>
      <w:tr w:rsidR="00840F43" w:rsidRPr="00840F43" w14:paraId="47EB7CF9" w14:textId="77777777" w:rsidTr="006312F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1D4B333" w14:textId="6FF0E7D8" w:rsidR="00840F43" w:rsidRPr="00840F43" w:rsidRDefault="00840F43" w:rsidP="006312F9">
            <w:pPr>
              <w:widowControl w:val="0"/>
              <w:autoSpaceDE w:val="0"/>
              <w:autoSpaceDN w:val="0"/>
              <w:adjustRightInd w:val="0"/>
              <w:spacing w:before="960"/>
              <w:jc w:val="center"/>
              <w:rPr>
                <w:sz w:val="28"/>
                <w:szCs w:val="28"/>
                <w:lang w:val="ru-RU" w:eastAsia="ru-RU"/>
              </w:rPr>
            </w:pPr>
            <w:r w:rsidRPr="00840F43">
              <w:rPr>
                <w:sz w:val="28"/>
                <w:szCs w:val="28"/>
                <w:lang w:val="ru-RU" w:eastAsia="ru-RU"/>
              </w:rPr>
              <w:t xml:space="preserve">ОТЧЕТ О </w:t>
            </w:r>
            <w:r>
              <w:rPr>
                <w:sz w:val="28"/>
                <w:szCs w:val="28"/>
                <w:lang w:val="ru-RU" w:eastAsia="ru-RU"/>
              </w:rPr>
              <w:t>ТЕСТИРОВАНИИ ПРИЛОЖЕНИЯ</w:t>
            </w:r>
          </w:p>
        </w:tc>
      </w:tr>
      <w:tr w:rsidR="00840F43" w:rsidRPr="00840F43" w14:paraId="478A55ED" w14:textId="77777777" w:rsidTr="006312F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026474E" w14:textId="08019349" w:rsidR="00840F43" w:rsidRPr="00840F43" w:rsidRDefault="006312F9" w:rsidP="006312F9">
            <w:pPr>
              <w:keepNext/>
              <w:widowControl w:val="0"/>
              <w:autoSpaceDE w:val="0"/>
              <w:autoSpaceDN w:val="0"/>
              <w:adjustRightInd w:val="0"/>
              <w:spacing w:before="720" w:after="720"/>
              <w:jc w:val="center"/>
              <w:outlineLvl w:val="0"/>
              <w:rPr>
                <w:b/>
                <w:bCs/>
                <w:sz w:val="36"/>
                <w:szCs w:val="36"/>
                <w:lang w:val="ru-RU" w:eastAsia="ru-RU"/>
              </w:rPr>
            </w:pPr>
            <w:r>
              <w:rPr>
                <w:b/>
                <w:bCs/>
                <w:sz w:val="36"/>
                <w:szCs w:val="36"/>
                <w:lang w:val="ru-RU" w:eastAsia="ru-RU"/>
              </w:rPr>
              <w:t>Тестирование приложения</w:t>
            </w:r>
          </w:p>
        </w:tc>
      </w:tr>
      <w:tr w:rsidR="00840F43" w:rsidRPr="00F1459C" w14:paraId="3F7E2F82" w14:textId="77777777" w:rsidTr="006312F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5EA6C91C" w14:textId="0A4417C2" w:rsidR="00840F43" w:rsidRPr="00840F43" w:rsidRDefault="00840F43" w:rsidP="006312F9">
            <w:pPr>
              <w:keepNext/>
              <w:widowControl w:val="0"/>
              <w:autoSpaceDE w:val="0"/>
              <w:autoSpaceDN w:val="0"/>
              <w:adjustRightInd w:val="0"/>
              <w:spacing w:before="120"/>
              <w:jc w:val="center"/>
              <w:outlineLvl w:val="2"/>
              <w:rPr>
                <w:lang w:val="ru-RU" w:eastAsia="ru-RU"/>
              </w:rPr>
            </w:pPr>
            <w:r w:rsidRPr="00840F43">
              <w:rPr>
                <w:lang w:val="ru-RU" w:eastAsia="ru-RU"/>
              </w:rPr>
              <w:t xml:space="preserve">по курсу: </w:t>
            </w:r>
            <w:r w:rsidRPr="00840F43">
              <w:rPr>
                <w:sz w:val="28"/>
                <w:szCs w:val="28"/>
                <w:lang w:val="ru-RU" w:eastAsia="ru-RU"/>
              </w:rPr>
              <w:t>ПРОЕК</w:t>
            </w:r>
            <w:r>
              <w:rPr>
                <w:sz w:val="28"/>
                <w:szCs w:val="28"/>
                <w:lang w:val="ru-RU" w:eastAsia="ru-RU"/>
              </w:rPr>
              <w:t>ТИРОВАНИЕ ПРОГРАММНЫХ СИСТЕМ</w:t>
            </w:r>
          </w:p>
        </w:tc>
      </w:tr>
      <w:tr w:rsidR="00840F43" w:rsidRPr="00F1459C" w14:paraId="548E78BA" w14:textId="77777777" w:rsidTr="006312F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6F15D20" w14:textId="77777777" w:rsidR="00840F43" w:rsidRPr="00840F43" w:rsidRDefault="00840F43" w:rsidP="006312F9">
            <w:pPr>
              <w:keepNext/>
              <w:widowControl w:val="0"/>
              <w:autoSpaceDE w:val="0"/>
              <w:autoSpaceDN w:val="0"/>
              <w:adjustRightInd w:val="0"/>
              <w:spacing w:before="240"/>
              <w:jc w:val="center"/>
              <w:outlineLvl w:val="2"/>
              <w:rPr>
                <w:sz w:val="28"/>
                <w:szCs w:val="28"/>
                <w:lang w:val="ru-RU" w:eastAsia="ru-RU"/>
              </w:rPr>
            </w:pPr>
          </w:p>
        </w:tc>
      </w:tr>
      <w:tr w:rsidR="00840F43" w:rsidRPr="00F1459C" w14:paraId="22AECE55" w14:textId="77777777" w:rsidTr="006312F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8BA6B2E" w14:textId="77777777" w:rsidR="00840F43" w:rsidRPr="00840F43" w:rsidRDefault="00840F43" w:rsidP="006312F9">
            <w:pPr>
              <w:widowControl w:val="0"/>
              <w:autoSpaceDE w:val="0"/>
              <w:autoSpaceDN w:val="0"/>
              <w:adjustRightInd w:val="0"/>
              <w:rPr>
                <w:lang w:val="ru-RU" w:eastAsia="ru-RU"/>
              </w:rPr>
            </w:pPr>
          </w:p>
        </w:tc>
      </w:tr>
    </w:tbl>
    <w:p w14:paraId="3C204B37" w14:textId="77777777" w:rsidR="00840F43" w:rsidRDefault="00840F43" w:rsidP="00840F43">
      <w:pPr>
        <w:widowControl w:val="0"/>
        <w:autoSpaceDE w:val="0"/>
        <w:autoSpaceDN w:val="0"/>
        <w:adjustRightInd w:val="0"/>
        <w:rPr>
          <w:sz w:val="28"/>
          <w:szCs w:val="28"/>
          <w:lang w:val="ru-RU" w:eastAsia="ru-RU"/>
        </w:rPr>
      </w:pPr>
    </w:p>
    <w:p w14:paraId="06208B3F" w14:textId="77777777" w:rsidR="00840F43" w:rsidRPr="00840F43" w:rsidRDefault="00840F43" w:rsidP="00840F43">
      <w:pPr>
        <w:rPr>
          <w:sz w:val="28"/>
          <w:szCs w:val="28"/>
          <w:lang w:val="ru-RU" w:eastAsia="ru-RU"/>
        </w:rPr>
      </w:pPr>
    </w:p>
    <w:p w14:paraId="48BAE0A9" w14:textId="77777777" w:rsidR="00840F43" w:rsidRPr="00840F43" w:rsidRDefault="00840F43" w:rsidP="00840F43">
      <w:pPr>
        <w:rPr>
          <w:sz w:val="28"/>
          <w:szCs w:val="28"/>
          <w:lang w:val="ru-RU" w:eastAsia="ru-RU"/>
        </w:rPr>
      </w:pPr>
    </w:p>
    <w:p w14:paraId="5603B9B9" w14:textId="77777777" w:rsidR="00840F43" w:rsidRPr="00840F43" w:rsidRDefault="00840F43" w:rsidP="00840F43">
      <w:pPr>
        <w:rPr>
          <w:sz w:val="28"/>
          <w:szCs w:val="28"/>
          <w:lang w:val="ru-RU" w:eastAsia="ru-RU"/>
        </w:rPr>
      </w:pPr>
    </w:p>
    <w:p w14:paraId="526394E3" w14:textId="77777777" w:rsidR="00840F43" w:rsidRPr="00840F43" w:rsidRDefault="00840F43" w:rsidP="00840F43">
      <w:pPr>
        <w:rPr>
          <w:sz w:val="28"/>
          <w:szCs w:val="28"/>
          <w:lang w:val="ru-RU" w:eastAsia="ru-RU"/>
        </w:rPr>
      </w:pPr>
    </w:p>
    <w:p w14:paraId="117D90E4" w14:textId="77777777" w:rsidR="00840F43" w:rsidRPr="00840F43" w:rsidRDefault="00840F43" w:rsidP="00840F43">
      <w:pPr>
        <w:rPr>
          <w:sz w:val="28"/>
          <w:szCs w:val="28"/>
          <w:lang w:val="ru-RU" w:eastAsia="ru-RU"/>
        </w:rPr>
      </w:pPr>
    </w:p>
    <w:p w14:paraId="4D894890" w14:textId="77777777" w:rsidR="00840F43" w:rsidRPr="00840F43" w:rsidRDefault="00840F43" w:rsidP="00840F43">
      <w:pPr>
        <w:rPr>
          <w:sz w:val="28"/>
          <w:szCs w:val="28"/>
          <w:lang w:val="ru-RU" w:eastAsia="ru-RU"/>
        </w:rPr>
      </w:pPr>
    </w:p>
    <w:p w14:paraId="0458F92C" w14:textId="77777777" w:rsidR="00840F43" w:rsidRPr="00840F43" w:rsidRDefault="00840F43" w:rsidP="00840F43">
      <w:pPr>
        <w:rPr>
          <w:sz w:val="28"/>
          <w:szCs w:val="28"/>
          <w:lang w:val="ru-RU" w:eastAsia="ru-RU"/>
        </w:rPr>
      </w:pPr>
    </w:p>
    <w:p w14:paraId="3126A731" w14:textId="77777777" w:rsidR="00840F43" w:rsidRPr="00840F43" w:rsidRDefault="00840F43" w:rsidP="00840F43">
      <w:pPr>
        <w:rPr>
          <w:sz w:val="28"/>
          <w:szCs w:val="28"/>
          <w:lang w:val="ru-RU" w:eastAsia="ru-RU"/>
        </w:rPr>
      </w:pPr>
    </w:p>
    <w:p w14:paraId="2A0395A6" w14:textId="77777777" w:rsidR="00840F43" w:rsidRPr="00840F43" w:rsidRDefault="00840F43" w:rsidP="00840F43">
      <w:pPr>
        <w:rPr>
          <w:sz w:val="28"/>
          <w:szCs w:val="28"/>
          <w:lang w:val="ru-RU" w:eastAsia="ru-RU"/>
        </w:rPr>
      </w:pPr>
    </w:p>
    <w:p w14:paraId="5C2303E8" w14:textId="77777777" w:rsidR="00840F43" w:rsidRPr="00840F43" w:rsidRDefault="00840F43" w:rsidP="00840F43">
      <w:pPr>
        <w:rPr>
          <w:sz w:val="28"/>
          <w:szCs w:val="28"/>
          <w:lang w:val="ru-RU" w:eastAsia="ru-RU"/>
        </w:rPr>
      </w:pPr>
    </w:p>
    <w:p w14:paraId="7EDBC603" w14:textId="77777777" w:rsidR="00840F43" w:rsidRPr="00840F43" w:rsidRDefault="00840F43" w:rsidP="00840F43">
      <w:pPr>
        <w:rPr>
          <w:sz w:val="28"/>
          <w:szCs w:val="28"/>
          <w:lang w:val="ru-RU" w:eastAsia="ru-RU"/>
        </w:rPr>
      </w:pPr>
    </w:p>
    <w:p w14:paraId="010BEB8D" w14:textId="77777777" w:rsidR="00840F43" w:rsidRPr="00840F43" w:rsidRDefault="00840F43" w:rsidP="00840F43">
      <w:pPr>
        <w:rPr>
          <w:sz w:val="28"/>
          <w:szCs w:val="28"/>
          <w:lang w:val="ru-RU" w:eastAsia="ru-RU"/>
        </w:rPr>
      </w:pPr>
    </w:p>
    <w:p w14:paraId="71F4B27B" w14:textId="77777777" w:rsidR="00840F43" w:rsidRPr="00840F43" w:rsidRDefault="00840F43" w:rsidP="00840F43">
      <w:pPr>
        <w:rPr>
          <w:sz w:val="28"/>
          <w:szCs w:val="28"/>
          <w:lang w:val="ru-RU" w:eastAsia="ru-RU"/>
        </w:rPr>
      </w:pPr>
    </w:p>
    <w:p w14:paraId="0AABF9ED" w14:textId="77777777" w:rsidR="00840F43" w:rsidRPr="00840F43" w:rsidRDefault="00840F43" w:rsidP="00840F43">
      <w:pPr>
        <w:rPr>
          <w:sz w:val="28"/>
          <w:szCs w:val="28"/>
          <w:lang w:val="ru-RU" w:eastAsia="ru-RU"/>
        </w:rPr>
      </w:pPr>
    </w:p>
    <w:p w14:paraId="456C9564" w14:textId="77777777" w:rsidR="00840F43" w:rsidRDefault="00840F43" w:rsidP="00840F43">
      <w:pPr>
        <w:rPr>
          <w:sz w:val="28"/>
          <w:szCs w:val="28"/>
          <w:lang w:val="ru-RU" w:eastAsia="ru-RU"/>
        </w:rPr>
      </w:pPr>
    </w:p>
    <w:p w14:paraId="07A12627" w14:textId="77777777" w:rsidR="00840F43" w:rsidRPr="00840F43" w:rsidRDefault="00840F43" w:rsidP="00840F43">
      <w:pPr>
        <w:widowControl w:val="0"/>
        <w:autoSpaceDE w:val="0"/>
        <w:autoSpaceDN w:val="0"/>
        <w:adjustRightInd w:val="0"/>
        <w:spacing w:before="1680" w:line="360" w:lineRule="auto"/>
        <w:ind w:left="720" w:firstLine="720"/>
        <w:rPr>
          <w:lang w:eastAsia="ru-RU"/>
        </w:rPr>
      </w:pPr>
      <w:r w:rsidRPr="00840F43">
        <w:rPr>
          <w:lang w:val="ru-RU" w:eastAsia="ru-RU"/>
        </w:rPr>
        <w:t>РАБОТУ ВЫПОЛНИЛ</w:t>
      </w:r>
    </w:p>
    <w:tbl>
      <w:tblPr>
        <w:tblW w:w="9639" w:type="dxa"/>
        <w:tblInd w:w="1457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40F43" w:rsidRPr="00840F43" w14:paraId="305E9063" w14:textId="77777777" w:rsidTr="00840F4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415705" w14:textId="77777777" w:rsidR="00840F43" w:rsidRPr="00840F43" w:rsidRDefault="00840F43" w:rsidP="00840F43">
            <w:pPr>
              <w:widowControl w:val="0"/>
              <w:autoSpaceDE w:val="0"/>
              <w:autoSpaceDN w:val="0"/>
              <w:adjustRightInd w:val="0"/>
              <w:ind w:left="-108"/>
              <w:rPr>
                <w:lang w:val="ru-RU" w:eastAsia="ru-RU"/>
              </w:rPr>
            </w:pPr>
            <w:r w:rsidRPr="00840F43">
              <w:rPr>
                <w:lang w:val="ru-RU"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B44525" w14:textId="77777777" w:rsidR="00840F43" w:rsidRPr="00840F43" w:rsidRDefault="00840F43" w:rsidP="00840F4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ru-RU" w:eastAsia="ru-RU"/>
              </w:rPr>
            </w:pPr>
            <w:r w:rsidRPr="00840F43">
              <w:rPr>
                <w:lang w:val="ru-RU" w:eastAsia="ru-RU"/>
              </w:rPr>
              <w:t>4133К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D4640" w14:textId="77777777" w:rsidR="00840F43" w:rsidRPr="00840F43" w:rsidRDefault="00840F43" w:rsidP="00840F4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ru-RU"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0CECBB" w14:textId="77777777" w:rsidR="00840F43" w:rsidRPr="00840F43" w:rsidRDefault="00840F43" w:rsidP="00840F4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2867E" w14:textId="77777777" w:rsidR="00840F43" w:rsidRPr="00840F43" w:rsidRDefault="00840F43" w:rsidP="00840F4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ru-RU"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4E7154" w14:textId="2CEAEC84" w:rsidR="00840F43" w:rsidRPr="00840F43" w:rsidRDefault="00D626CD" w:rsidP="00840F4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Ковалев Д.В</w:t>
            </w:r>
          </w:p>
        </w:tc>
      </w:tr>
      <w:tr w:rsidR="00840F43" w:rsidRPr="00840F43" w14:paraId="22B3873B" w14:textId="77777777" w:rsidTr="00840F4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5FCE2" w14:textId="77777777" w:rsidR="00840F43" w:rsidRPr="00840F43" w:rsidRDefault="00840F43" w:rsidP="00840F4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val="ru-RU"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53388D" w14:textId="77777777" w:rsidR="00840F43" w:rsidRPr="00840F43" w:rsidRDefault="00840F43" w:rsidP="00840F43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val="ru-RU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D59E1" w14:textId="77777777" w:rsidR="00840F43" w:rsidRPr="00840F43" w:rsidRDefault="00840F43" w:rsidP="00840F43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val="ru-RU"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5DF2B8" w14:textId="77777777" w:rsidR="00840F43" w:rsidRPr="00840F43" w:rsidRDefault="00840F43" w:rsidP="00840F4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val="ru-RU" w:eastAsia="ru-RU"/>
              </w:rPr>
            </w:pPr>
            <w:r w:rsidRPr="00840F43">
              <w:rPr>
                <w:sz w:val="20"/>
                <w:szCs w:val="20"/>
                <w:lang w:val="ru-RU"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53890" w14:textId="77777777" w:rsidR="00840F43" w:rsidRPr="00840F43" w:rsidRDefault="00840F43" w:rsidP="00840F43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val="ru-RU"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C7BD3C" w14:textId="77777777" w:rsidR="00840F43" w:rsidRPr="00840F43" w:rsidRDefault="00840F43" w:rsidP="00840F4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val="ru-RU" w:eastAsia="ru-RU"/>
              </w:rPr>
            </w:pPr>
            <w:r w:rsidRPr="00840F43">
              <w:rPr>
                <w:sz w:val="20"/>
                <w:szCs w:val="20"/>
                <w:lang w:val="ru-RU" w:eastAsia="ru-RU"/>
              </w:rPr>
              <w:t>инициалы, фамилия</w:t>
            </w:r>
          </w:p>
        </w:tc>
      </w:tr>
    </w:tbl>
    <w:p w14:paraId="2B912A1B" w14:textId="77777777" w:rsidR="00840F43" w:rsidRPr="00840F43" w:rsidRDefault="00840F43" w:rsidP="00840F43">
      <w:pPr>
        <w:widowControl w:val="0"/>
        <w:autoSpaceDE w:val="0"/>
        <w:autoSpaceDN w:val="0"/>
        <w:adjustRightInd w:val="0"/>
        <w:spacing w:before="1800"/>
        <w:jc w:val="center"/>
        <w:rPr>
          <w:lang w:eastAsia="ru-RU"/>
        </w:rPr>
      </w:pPr>
      <w:r w:rsidRPr="00840F43">
        <w:rPr>
          <w:lang w:val="ru-RU" w:eastAsia="ru-RU"/>
        </w:rPr>
        <w:t>Санкт-Петербург</w:t>
      </w:r>
      <w:r w:rsidRPr="00840F43">
        <w:rPr>
          <w:lang w:eastAsia="ru-RU"/>
        </w:rPr>
        <w:t xml:space="preserve"> </w:t>
      </w:r>
      <w:r w:rsidRPr="00840F43">
        <w:rPr>
          <w:lang w:val="ru-RU" w:eastAsia="ru-RU"/>
        </w:rPr>
        <w:t>202</w:t>
      </w:r>
      <w:r w:rsidRPr="00840F43">
        <w:rPr>
          <w:lang w:eastAsia="ru-RU"/>
        </w:rPr>
        <w:t>4</w:t>
      </w:r>
    </w:p>
    <w:p w14:paraId="2FF62436" w14:textId="328BE41F" w:rsidR="00EF2E60" w:rsidRDefault="00840F43" w:rsidP="006312F9">
      <w:pP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  <w:r w:rsidRPr="00840F43">
        <w:rPr>
          <w:lang w:eastAsia="ru-RU"/>
        </w:rPr>
        <w:br w:type="page"/>
      </w:r>
      <w:r w:rsidR="00A76875" w:rsidRPr="00A76875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lastRenderedPageBreak/>
        <w:t>СВОДН</w:t>
      </w:r>
      <w:r w:rsidR="00A76875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  <w:lang w:val="ru-RU"/>
        </w:rPr>
        <w:t>ЫЙ</w:t>
      </w:r>
      <w:r w:rsidR="00A76875" w:rsidRPr="00A76875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 xml:space="preserve"> ОТЧЕТ ОБ ОШИБКАХ</w:t>
      </w:r>
    </w:p>
    <w:p w14:paraId="73CE0DDC" w14:textId="77777777" w:rsidR="00A76875" w:rsidRPr="00EF2E60" w:rsidRDefault="00A76875" w:rsidP="004E2EB3">
      <w:pPr>
        <w:pStyle w:val="a3"/>
        <w:rPr>
          <w:rFonts w:ascii="Century Gothic" w:hAnsi="Century Gothic" w:cs="Arial"/>
          <w:b/>
          <w:noProof/>
          <w:color w:val="808080" w:themeColor="background1" w:themeShade="80"/>
          <w:sz w:val="15"/>
          <w:szCs w:val="36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99"/>
        <w:gridCol w:w="1307"/>
        <w:gridCol w:w="465"/>
        <w:gridCol w:w="1214"/>
        <w:gridCol w:w="223"/>
        <w:gridCol w:w="1833"/>
        <w:gridCol w:w="1401"/>
        <w:gridCol w:w="1143"/>
        <w:gridCol w:w="755"/>
        <w:gridCol w:w="600"/>
        <w:gridCol w:w="562"/>
        <w:gridCol w:w="1002"/>
      </w:tblGrid>
      <w:tr w:rsidR="009B3496" w:rsidRPr="00EF2E60" w14:paraId="02584610" w14:textId="77777777" w:rsidTr="002223AF">
        <w:trPr>
          <w:trHeight w:val="754"/>
        </w:trPr>
        <w:tc>
          <w:tcPr>
            <w:tcW w:w="33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0D802E9" w14:textId="611A3E07" w:rsidR="0056471A" w:rsidRPr="0056471A" w:rsidRDefault="0056471A" w:rsidP="0056471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  <w:lang w:val="ru-RU"/>
              </w:rPr>
            </w:pPr>
            <w:r w:rsidRPr="0056471A"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  <w:t xml:space="preserve">ИДЕНТИФИКАТОР  </w:t>
            </w:r>
            <w:r w:rsidRPr="0056471A"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  <w:lang w:val="ru-RU"/>
              </w:rPr>
              <w:t xml:space="preserve"> ДЕФЕКТА</w:t>
            </w:r>
          </w:p>
        </w:tc>
        <w:tc>
          <w:tcPr>
            <w:tcW w:w="542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9F46F93" w14:textId="2ED9320D" w:rsidR="0056471A" w:rsidRPr="0056471A" w:rsidRDefault="0056471A" w:rsidP="0056471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  <w:lang w:val="ru-RU"/>
              </w:rPr>
            </w:pPr>
            <w:r w:rsidRPr="0056471A"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  <w:t>НАЗВАНИЕ</w:t>
            </w:r>
            <w:r w:rsidRPr="0056471A"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  <w:lang w:val="ru-RU"/>
              </w:rPr>
              <w:t xml:space="preserve"> МОДУЛЯ</w:t>
            </w:r>
          </w:p>
        </w:tc>
        <w:tc>
          <w:tcPr>
            <w:tcW w:w="197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1692674" w14:textId="6BC50EBD" w:rsidR="0056471A" w:rsidRPr="0056471A" w:rsidRDefault="0056471A" w:rsidP="0056471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  <w:lang w:val="ru-RU"/>
              </w:rPr>
            </w:pPr>
            <w:r w:rsidRPr="0056471A"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  <w:lang w:val="ru-RU"/>
              </w:rPr>
              <w:t>ВЕРСИЯ</w:t>
            </w:r>
          </w:p>
        </w:tc>
        <w:tc>
          <w:tcPr>
            <w:tcW w:w="805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AA63BAC" w14:textId="2250CEAE" w:rsidR="0056471A" w:rsidRPr="0056471A" w:rsidRDefault="0056471A" w:rsidP="0056471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</w:pPr>
            <w:r w:rsidRPr="0056471A"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  <w:lang w:val="ru-RU"/>
              </w:rPr>
              <w:t>КРАТКОЕ ОПИСАНИЕ</w:t>
            </w:r>
          </w:p>
        </w:tc>
        <w:tc>
          <w:tcPr>
            <w:tcW w:w="857" w:type="pct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B5E4D65" w14:textId="77777777" w:rsidR="0056471A" w:rsidRPr="0056471A" w:rsidRDefault="0056471A" w:rsidP="0056471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</w:pPr>
            <w:r w:rsidRPr="0056471A"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  <w:t>ШАГИ ПО</w:t>
            </w:r>
          </w:p>
          <w:p w14:paraId="664C0B93" w14:textId="4915C1F3" w:rsidR="0056471A" w:rsidRPr="0056471A" w:rsidRDefault="0056471A" w:rsidP="0056471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  <w:lang w:val="ru-RU"/>
              </w:rPr>
            </w:pPr>
            <w:r w:rsidRPr="0056471A"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  <w:t>ВОСПРОИЗВЕДЕ</w:t>
            </w:r>
            <w:r w:rsidRPr="0056471A"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  <w:lang w:val="ru-RU"/>
              </w:rPr>
              <w:t>НИЮ</w:t>
            </w:r>
          </w:p>
        </w:tc>
        <w:tc>
          <w:tcPr>
            <w:tcW w:w="580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E64FB4B" w14:textId="37309B2F" w:rsidR="0056471A" w:rsidRPr="0056471A" w:rsidRDefault="0056471A" w:rsidP="0056471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</w:pPr>
            <w:r w:rsidRPr="0056471A"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  <w:t>ОЖИДАЕМЫЙ РЕЗУЛЬТАТ</w:t>
            </w:r>
          </w:p>
        </w:tc>
        <w:tc>
          <w:tcPr>
            <w:tcW w:w="462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3092D82" w14:textId="5D1C1023" w:rsidR="0056471A" w:rsidRPr="0056471A" w:rsidRDefault="0056471A" w:rsidP="0056471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</w:pPr>
            <w:r w:rsidRPr="0056471A"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  <w:t>ФАКТИЧЕСКИЙ</w:t>
            </w:r>
            <w:r w:rsidRPr="0056471A"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  <w:br/>
              <w:t>РЕЗУЛЬТАТ</w:t>
            </w:r>
          </w:p>
        </w:tc>
        <w:tc>
          <w:tcPr>
            <w:tcW w:w="316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223B616" w14:textId="4ABDC02D" w:rsidR="0056471A" w:rsidRPr="0056471A" w:rsidRDefault="0056471A" w:rsidP="0056471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</w:pPr>
            <w:r w:rsidRPr="0056471A"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  <w:t>СЕРЬЕЗНОСТЬ ДЕФЕКТА</w:t>
            </w:r>
          </w:p>
        </w:tc>
        <w:tc>
          <w:tcPr>
            <w:tcW w:w="253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F0D2602" w14:textId="459DF40A" w:rsidR="0056471A" w:rsidRPr="0056471A" w:rsidRDefault="0056471A" w:rsidP="0056471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</w:pPr>
            <w:r w:rsidRPr="0056471A"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  <w:t>ПРИОРИТЕТ ДЕФЕКТА</w:t>
            </w:r>
          </w:p>
        </w:tc>
        <w:tc>
          <w:tcPr>
            <w:tcW w:w="237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6780786" w14:textId="3B6A30C9" w:rsidR="0056471A" w:rsidRPr="0056471A" w:rsidRDefault="0056471A" w:rsidP="0056471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</w:pPr>
            <w:r w:rsidRPr="0056471A"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</w:rPr>
              <w:t>НАЗНАЧЕН</w:t>
            </w:r>
          </w:p>
        </w:tc>
        <w:tc>
          <w:tcPr>
            <w:tcW w:w="417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5C56FA2" w14:textId="5E4F8A20" w:rsidR="0056471A" w:rsidRPr="0056471A" w:rsidRDefault="0056471A" w:rsidP="0056471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  <w:lang w:val="ru-RU"/>
              </w:rPr>
            </w:pPr>
            <w:r w:rsidRPr="0056471A">
              <w:rPr>
                <w:rFonts w:asciiTheme="minorHAnsi" w:hAnsiTheme="minorHAnsi" w:cstheme="minorHAnsi"/>
                <w:b/>
                <w:bCs/>
                <w:color w:val="000000"/>
                <w:sz w:val="12"/>
                <w:szCs w:val="12"/>
                <w:lang w:val="ru-RU"/>
              </w:rPr>
              <w:t>СТАТУС</w:t>
            </w:r>
          </w:p>
        </w:tc>
      </w:tr>
      <w:tr w:rsidR="009B3496" w:rsidRPr="00450905" w14:paraId="793A8A7B" w14:textId="77777777" w:rsidTr="002223AF">
        <w:trPr>
          <w:trHeight w:val="1617"/>
        </w:trPr>
        <w:tc>
          <w:tcPr>
            <w:tcW w:w="33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F848DBC" w14:textId="29D1235E" w:rsidR="0056471A" w:rsidRPr="00450905" w:rsidRDefault="0056471A" w:rsidP="00EF2E60">
            <w:pPr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</w:rPr>
              <w:t> </w:t>
            </w:r>
            <w:r w:rsidR="00450905"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B3E286F" w14:textId="340342C4" w:rsidR="0056471A" w:rsidRPr="00450905" w:rsidRDefault="0056471A" w:rsidP="00F1459C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F1459C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Окно администратора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A21193" w14:textId="65F96110" w:rsidR="0056471A" w:rsidRPr="00450905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450905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0.1</w:t>
            </w:r>
          </w:p>
        </w:tc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4B49E06" w14:textId="090CB936" w:rsidR="0056471A" w:rsidRPr="00450905" w:rsidRDefault="0056471A" w:rsidP="00F1459C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450905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 xml:space="preserve">При удалении присвоенных </w:t>
            </w:r>
            <w:proofErr w:type="spellStart"/>
            <w:r w:rsidR="00450905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дронов</w:t>
            </w:r>
            <w:proofErr w:type="spellEnd"/>
            <w:r w:rsidR="00450905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, они удаляются так же из базы данных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01F087F" w14:textId="4829FC32" w:rsidR="0056471A" w:rsidRPr="00450905" w:rsidRDefault="0056471A" w:rsidP="00F1459C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F1459C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Редактировать сектор</w:t>
            </w:r>
            <w:r w:rsidR="00450905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 xml:space="preserve">, удалить </w:t>
            </w:r>
            <w:proofErr w:type="spellStart"/>
            <w:r w:rsidR="00450905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дрона</w:t>
            </w:r>
            <w:proofErr w:type="spellEnd"/>
            <w:r w:rsidR="00450905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195D271" w14:textId="1759B187" w:rsidR="0056471A" w:rsidRPr="00450905" w:rsidRDefault="0056471A" w:rsidP="00F1459C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proofErr w:type="spellStart"/>
            <w:r w:rsidR="00450905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Дрон</w:t>
            </w:r>
            <w:proofErr w:type="spellEnd"/>
            <w:r w:rsidR="00450905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 xml:space="preserve"> отвязалось от </w:t>
            </w:r>
            <w:r w:rsidR="00F1459C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Сектор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BB71EE2" w14:textId="650823AA" w:rsidR="0056471A" w:rsidRPr="00450905" w:rsidRDefault="0056471A" w:rsidP="00F1459C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proofErr w:type="spellStart"/>
            <w:r w:rsidR="00450905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Дрон</w:t>
            </w:r>
            <w:proofErr w:type="spellEnd"/>
            <w:r w:rsidR="00450905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 xml:space="preserve"> удалено из б</w:t>
            </w:r>
            <w:r w:rsidR="00D60ADD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азы данных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B2871E2" w14:textId="4A18C179" w:rsidR="0056471A" w:rsidRPr="00450905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450905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средняя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9A5C444" w14:textId="32C3223D" w:rsidR="0056471A" w:rsidRPr="00450905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450905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7674463" w14:textId="77777777" w:rsidR="0056471A" w:rsidRPr="00450905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FB76215" w14:textId="135C1D44" w:rsidR="0056471A" w:rsidRPr="00450905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450905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обнаружен</w:t>
            </w:r>
          </w:p>
        </w:tc>
      </w:tr>
      <w:tr w:rsidR="009B3496" w:rsidRPr="00A5181A" w14:paraId="6D753BC2" w14:textId="77777777" w:rsidTr="002223AF">
        <w:trPr>
          <w:trHeight w:val="1617"/>
        </w:trPr>
        <w:tc>
          <w:tcPr>
            <w:tcW w:w="33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DF7C21" w14:textId="4FDB690F" w:rsidR="0056471A" w:rsidRPr="00450905" w:rsidRDefault="0056471A" w:rsidP="00EF2E60">
            <w:pPr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</w:rPr>
              <w:t> </w:t>
            </w:r>
            <w:r w:rsidR="00450905"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9A9EA1B" w14:textId="624D843E" w:rsidR="0056471A" w:rsidRPr="00450905" w:rsidRDefault="0056471A" w:rsidP="00F1459C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F1459C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Окно администратора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871223" w14:textId="3B120968" w:rsidR="0056471A" w:rsidRPr="00450905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450905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0.1</w:t>
            </w:r>
          </w:p>
        </w:tc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F9A43F5" w14:textId="093DF085" w:rsidR="0056471A" w:rsidRPr="00450905" w:rsidRDefault="0056471A" w:rsidP="00F1459C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450905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 xml:space="preserve">При редактировании или добавлении </w:t>
            </w:r>
            <w:r w:rsidR="00F1459C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Сектора</w:t>
            </w:r>
            <w:r w:rsidR="00450905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 xml:space="preserve"> в выпадающем списке есть </w:t>
            </w:r>
            <w:proofErr w:type="spellStart"/>
            <w:r w:rsidR="00E75388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дроны</w:t>
            </w:r>
            <w:proofErr w:type="spellEnd"/>
            <w:r w:rsidR="00E75388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 xml:space="preserve">, которые уже заняты другим </w:t>
            </w:r>
            <w:r w:rsidR="00F1459C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Сектором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C2DE898" w14:textId="52D72BB1" w:rsidR="0056471A" w:rsidRPr="00E75388" w:rsidRDefault="0056471A" w:rsidP="00F1459C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E75388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 xml:space="preserve">Добавить\редактировать </w:t>
            </w:r>
            <w:r w:rsidR="00F1459C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Сектор</w:t>
            </w:r>
            <w:r w:rsidR="00E75388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 xml:space="preserve">, открыть выплывающий список дронов 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840D9D9" w14:textId="23B41818" w:rsidR="0056471A" w:rsidRPr="00E75388" w:rsidRDefault="0056471A" w:rsidP="00F1459C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E75388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 xml:space="preserve">В выпадающем списке значения только не занятых дронов 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AF2305F" w14:textId="4F0D0EAF" w:rsidR="0056471A" w:rsidRPr="00E75388" w:rsidRDefault="0056471A" w:rsidP="00F1459C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E75388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 xml:space="preserve">В выпадающем списке находятся </w:t>
            </w:r>
            <w:proofErr w:type="spellStart"/>
            <w:r w:rsidR="00E75388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дроны</w:t>
            </w:r>
            <w:proofErr w:type="spellEnd"/>
            <w:r w:rsidR="00E75388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 xml:space="preserve">, которые уже заняты другим </w:t>
            </w:r>
            <w:r w:rsidR="00F1459C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Сектором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836A4D9" w14:textId="0C3BE444" w:rsidR="0056471A" w:rsidRPr="00E75388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E75388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низкая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35EE7E2" w14:textId="103F29C6" w:rsidR="0056471A" w:rsidRPr="00D60ADD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D60ADD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6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AF294C8" w14:textId="77777777" w:rsidR="0056471A" w:rsidRPr="00450905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74281AB" w14:textId="03F5894E" w:rsidR="0056471A" w:rsidRPr="00E75388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E75388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 xml:space="preserve">Обнаружен </w:t>
            </w:r>
          </w:p>
        </w:tc>
      </w:tr>
      <w:tr w:rsidR="009B3496" w:rsidRPr="00450905" w14:paraId="0441E604" w14:textId="77777777" w:rsidTr="002223AF">
        <w:trPr>
          <w:trHeight w:val="1617"/>
        </w:trPr>
        <w:tc>
          <w:tcPr>
            <w:tcW w:w="33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5827BFC" w14:textId="05B24705" w:rsidR="0056471A" w:rsidRPr="00450905" w:rsidRDefault="00A5181A" w:rsidP="00EF2E60">
            <w:pPr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  <w:lang w:val="ru-RU"/>
              </w:rPr>
              <w:t>3</w:t>
            </w:r>
            <w:r w:rsidR="0056471A" w:rsidRPr="00EF2E60"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9DB4BCA" w14:textId="18F610B7" w:rsidR="0056471A" w:rsidRPr="00A5181A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2223AF"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2223AF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Окно администратора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CF744AC" w14:textId="038E7DFE" w:rsidR="0056471A" w:rsidRPr="00A5181A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A5181A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0.1</w:t>
            </w:r>
          </w:p>
        </w:tc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598FE9" w14:textId="018C4B2E" w:rsidR="0056471A" w:rsidRPr="002223AF" w:rsidRDefault="0056471A" w:rsidP="002223AF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2223AF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 xml:space="preserve">При редактировании или добавлении </w:t>
            </w:r>
            <w:proofErr w:type="spellStart"/>
            <w:r w:rsidR="002223AF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оператора</w:t>
            </w:r>
            <w:r w:rsidR="00E539B7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,дрона</w:t>
            </w:r>
            <w:proofErr w:type="spellEnd"/>
            <w:r w:rsidR="002223AF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 xml:space="preserve"> или сектора в поле для ввода существует возможность написать символы(!,»,№,%)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8F2C591" w14:textId="52F75168" w:rsidR="0056471A" w:rsidRPr="00A5181A" w:rsidRDefault="00A5181A" w:rsidP="002223AF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 xml:space="preserve">Добавить\редактировать </w:t>
            </w:r>
            <w:proofErr w:type="spellStart"/>
            <w:r w:rsidR="002223AF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дрона</w:t>
            </w:r>
            <w:proofErr w:type="spellEnd"/>
            <w:r w:rsidR="002223AF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 xml:space="preserve"> или сектора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924968" w14:textId="589E4FBE" w:rsidR="0056471A" w:rsidRPr="00A5181A" w:rsidRDefault="0056471A" w:rsidP="002223AF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2223AF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 xml:space="preserve">Обработка ошибки при вводе </w:t>
            </w:r>
            <w:proofErr w:type="spellStart"/>
            <w:r w:rsidR="002223AF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некоректных</w:t>
            </w:r>
            <w:proofErr w:type="spellEnd"/>
            <w:r w:rsidR="002223AF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 xml:space="preserve"> символов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B16ECAE" w14:textId="0A24F78B" w:rsidR="0056471A" w:rsidRPr="00A5181A" w:rsidRDefault="002223AF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Введенные данные записываются в поля и БД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9829724" w14:textId="207F513F" w:rsidR="0056471A" w:rsidRPr="00A5181A" w:rsidRDefault="009B3496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Низкая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1ED284E" w14:textId="714F7E62" w:rsidR="0056471A" w:rsidRPr="00A5181A" w:rsidRDefault="00A518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230054A" w14:textId="77777777" w:rsidR="0056471A" w:rsidRPr="00450905" w:rsidRDefault="005647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747B044" w14:textId="513314B8" w:rsidR="0056471A" w:rsidRPr="00450905" w:rsidRDefault="00A5181A" w:rsidP="00EF2E60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Обнаружен</w:t>
            </w:r>
            <w:r w:rsidR="0056471A"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9B3496" w:rsidRPr="00450905" w14:paraId="7DC769CD" w14:textId="77777777" w:rsidTr="002223AF">
        <w:trPr>
          <w:trHeight w:val="1617"/>
        </w:trPr>
        <w:tc>
          <w:tcPr>
            <w:tcW w:w="33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F21DB9A" w14:textId="5D32D690" w:rsidR="002223AF" w:rsidRPr="00A5181A" w:rsidRDefault="002223AF" w:rsidP="002223AF">
            <w:pPr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  <w:lang w:val="ru-RU"/>
              </w:rPr>
              <w:t>4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0F28CF9" w14:textId="1542843F" w:rsidR="002223AF" w:rsidRPr="00450905" w:rsidRDefault="002223AF" w:rsidP="002223AF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9B3496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Окно администратора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416E0D4" w14:textId="795188DF" w:rsidR="002223AF" w:rsidRPr="00450905" w:rsidRDefault="002223AF" w:rsidP="002223AF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0.1</w:t>
            </w:r>
          </w:p>
        </w:tc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8BBD4C1" w14:textId="09D69EBC" w:rsidR="002223AF" w:rsidRPr="00450905" w:rsidRDefault="002223AF" w:rsidP="00E539B7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При редактировании или добавлении</w:t>
            </w:r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113504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оператора,дрона</w:t>
            </w:r>
            <w:proofErr w:type="spellEnd"/>
            <w:r w:rsidR="00113504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 xml:space="preserve"> или сектора </w:t>
            </w:r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в поле существует</w:t>
            </w:r>
            <w:r w:rsidR="00E539B7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 xml:space="preserve"> возможность зарегистрировать </w:t>
            </w:r>
            <w:r w:rsidR="00E539B7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lastRenderedPageBreak/>
              <w:t xml:space="preserve">пустое поле 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8DDC1C8" w14:textId="198A5FFE" w:rsidR="002223AF" w:rsidRPr="00450905" w:rsidRDefault="002223AF" w:rsidP="002223AF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lastRenderedPageBreak/>
              <w:t xml:space="preserve">Добавить\редактировать </w:t>
            </w:r>
            <w:proofErr w:type="spellStart"/>
            <w:r w:rsidR="00113504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оператора,дрона</w:t>
            </w:r>
            <w:proofErr w:type="spellEnd"/>
            <w:r w:rsidR="00113504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 xml:space="preserve"> или сектора</w:t>
            </w:r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E601569" w14:textId="333D8820" w:rsidR="002223AF" w:rsidRPr="00450905" w:rsidRDefault="002223AF" w:rsidP="00113504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 xml:space="preserve">Обработка ошибки при вводе </w:t>
            </w:r>
            <w:proofErr w:type="spellStart"/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некоректных</w:t>
            </w:r>
            <w:proofErr w:type="spellEnd"/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 xml:space="preserve"> </w:t>
            </w:r>
            <w:r w:rsidR="00113504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пустой строки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7222B5E" w14:textId="66969C52" w:rsidR="002223AF" w:rsidRPr="00113504" w:rsidRDefault="002223AF" w:rsidP="002223AF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Введенные данные записываются в поля и БД</w:t>
            </w:r>
            <w:r w:rsidR="00113504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 xml:space="preserve"> как </w:t>
            </w:r>
            <w:r w:rsidR="00113504">
              <w:rPr>
                <w:rFonts w:ascii="Century Gothic" w:hAnsi="Century Gothic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4E6A744" w14:textId="5B5FD76B" w:rsidR="002223AF" w:rsidRPr="00450905" w:rsidRDefault="002223AF" w:rsidP="002223AF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Средняя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FABA7AE" w14:textId="2C4C3BB0" w:rsidR="002223AF" w:rsidRPr="00450905" w:rsidRDefault="002223AF" w:rsidP="002223AF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3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74C9F18" w14:textId="6B2447EF" w:rsidR="002223AF" w:rsidRPr="00450905" w:rsidRDefault="002223AF" w:rsidP="002223AF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180303E" w14:textId="16C01A62" w:rsidR="002223AF" w:rsidRPr="00450905" w:rsidRDefault="002223AF" w:rsidP="002223AF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Обнаружен</w:t>
            </w: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9B3496" w:rsidRPr="00450905" w14:paraId="653C76CF" w14:textId="77777777" w:rsidTr="002223AF">
        <w:trPr>
          <w:trHeight w:val="1617"/>
        </w:trPr>
        <w:tc>
          <w:tcPr>
            <w:tcW w:w="33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284DA25" w14:textId="1090CE3D" w:rsidR="00A5181A" w:rsidRPr="00A5181A" w:rsidRDefault="00A5181A" w:rsidP="00A5181A">
            <w:pPr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  <w:lang w:val="ru-RU"/>
              </w:rPr>
              <w:lastRenderedPageBreak/>
              <w:t>5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DB1848D" w14:textId="66FF5059" w:rsidR="00A5181A" w:rsidRPr="00450905" w:rsidRDefault="009B3496" w:rsidP="00A5181A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Окно администратора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E36D72A" w14:textId="39252C80" w:rsidR="00A5181A" w:rsidRPr="00450905" w:rsidRDefault="00A5181A" w:rsidP="00A5181A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0.1</w:t>
            </w:r>
          </w:p>
        </w:tc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0A71D50" w14:textId="5B57676B" w:rsidR="00A5181A" w:rsidRPr="00450905" w:rsidRDefault="00A5181A" w:rsidP="00A5181A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9B3496" w:rsidRPr="009B3496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 xml:space="preserve">Попытка добавить </w:t>
            </w:r>
            <w:proofErr w:type="spellStart"/>
            <w:r w:rsidR="009B3496" w:rsidRPr="009B3496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QLayout</w:t>
            </w:r>
            <w:proofErr w:type="spellEnd"/>
            <w:r w:rsidR="009B3496" w:rsidRPr="009B3496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 xml:space="preserve"> к </w:t>
            </w:r>
            <w:proofErr w:type="spellStart"/>
            <w:r w:rsidR="009B3496" w:rsidRPr="009B3496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виджету</w:t>
            </w:r>
            <w:proofErr w:type="spellEnd"/>
            <w:r w:rsidR="009B3496" w:rsidRPr="009B3496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 xml:space="preserve">, который уже имеет </w:t>
            </w:r>
            <w:proofErr w:type="spellStart"/>
            <w:r w:rsidR="009B3496" w:rsidRPr="009B3496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layout</w:t>
            </w:r>
            <w:proofErr w:type="spellEnd"/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61C763B" w14:textId="66076FFF" w:rsidR="00A5181A" w:rsidRPr="00450905" w:rsidRDefault="009B3496" w:rsidP="00A5181A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Открыть окно администрирования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CF08C0C" w14:textId="1D11A89F" w:rsidR="00A5181A" w:rsidRPr="00450905" w:rsidRDefault="00A5181A" w:rsidP="009B3496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  <w:r w:rsidR="009B3496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 xml:space="preserve">Установка макета  </w:t>
            </w:r>
            <w:proofErr w:type="spellStart"/>
            <w:r w:rsidR="009B3496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коректного</w:t>
            </w:r>
            <w:proofErr w:type="spellEnd"/>
            <w:r w:rsidR="009B3496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 xml:space="preserve"> отображения данных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339A7AA" w14:textId="36C3A8AF" w:rsidR="00A5181A" w:rsidRPr="00450905" w:rsidRDefault="00987C5D" w:rsidP="00A5181A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Дублирование макетов</w:t>
            </w:r>
            <w:bookmarkStart w:id="0" w:name="_GoBack"/>
            <w:bookmarkEnd w:id="0"/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5E1EF9C" w14:textId="5B3C1A64" w:rsidR="00A5181A" w:rsidRPr="00450905" w:rsidRDefault="00A5181A" w:rsidP="00A5181A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Средняя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7B21F1F" w14:textId="7DF2707C" w:rsidR="00A5181A" w:rsidRPr="00450905" w:rsidRDefault="00A5181A" w:rsidP="00A5181A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4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760ADDE" w14:textId="16A4339D" w:rsidR="00A5181A" w:rsidRPr="00450905" w:rsidRDefault="00A5181A" w:rsidP="00A5181A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2FB1409" w14:textId="6990511F" w:rsidR="00A5181A" w:rsidRPr="00450905" w:rsidRDefault="00A5181A" w:rsidP="00A5181A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Обнаружен</w:t>
            </w:r>
            <w:r w:rsidRPr="00EF2E60">
              <w:rPr>
                <w:rFonts w:ascii="Century Gothic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9B3496" w:rsidRPr="00450905" w14:paraId="24AA9BF0" w14:textId="77777777" w:rsidTr="002223AF">
        <w:trPr>
          <w:trHeight w:val="1617"/>
        </w:trPr>
        <w:tc>
          <w:tcPr>
            <w:tcW w:w="334" w:type="pct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center"/>
          </w:tcPr>
          <w:p w14:paraId="1803A86E" w14:textId="7D2BD05C" w:rsidR="00A5181A" w:rsidRPr="00A5181A" w:rsidRDefault="00A5181A" w:rsidP="00A5181A">
            <w:pPr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BFBFBF"/>
            </w:tcBorders>
            <w:shd w:val="clear" w:color="auto" w:fill="auto"/>
            <w:vAlign w:val="center"/>
          </w:tcPr>
          <w:p w14:paraId="5F6136E9" w14:textId="4ACE87C0" w:rsidR="00A5181A" w:rsidRPr="00A5181A" w:rsidRDefault="00A5181A" w:rsidP="00A5181A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 xml:space="preserve">Форма логина </w:t>
            </w:r>
          </w:p>
        </w:tc>
        <w:tc>
          <w:tcPr>
            <w:tcW w:w="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BFBFBF"/>
            </w:tcBorders>
            <w:shd w:val="clear" w:color="auto" w:fill="auto"/>
            <w:vAlign w:val="center"/>
          </w:tcPr>
          <w:p w14:paraId="2F847644" w14:textId="32CAD805" w:rsidR="00A5181A" w:rsidRPr="00A5181A" w:rsidRDefault="00A5181A" w:rsidP="00A5181A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0.1</w:t>
            </w:r>
          </w:p>
        </w:tc>
        <w:tc>
          <w:tcPr>
            <w:tcW w:w="90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BFBFBF"/>
            </w:tcBorders>
            <w:shd w:val="clear" w:color="auto" w:fill="auto"/>
            <w:vAlign w:val="center"/>
          </w:tcPr>
          <w:p w14:paraId="07B9DE95" w14:textId="39BF1D45" w:rsidR="00A5181A" w:rsidRPr="00A5181A" w:rsidRDefault="00A5181A" w:rsidP="00F1459C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 xml:space="preserve">При вводе неправильных значений логина или пароля не выводится </w:t>
            </w:r>
            <w:r w:rsidR="00F1459C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конкретная причина ошибки</w:t>
            </w: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BFBFBF"/>
            </w:tcBorders>
            <w:shd w:val="clear" w:color="auto" w:fill="auto"/>
            <w:vAlign w:val="center"/>
          </w:tcPr>
          <w:p w14:paraId="009C9F5F" w14:textId="7AE4328A" w:rsidR="00A5181A" w:rsidRDefault="00A5181A" w:rsidP="00A5181A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В форме логина ввести неправильные значения и попытаться войти</w:t>
            </w: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BFBFBF"/>
            </w:tcBorders>
            <w:shd w:val="clear" w:color="auto" w:fill="auto"/>
            <w:vAlign w:val="center"/>
          </w:tcPr>
          <w:p w14:paraId="139ABD8E" w14:textId="19E80711" w:rsidR="00A5181A" w:rsidRPr="00A5181A" w:rsidRDefault="00A5181A" w:rsidP="00A5181A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Должно выводится сообщение о том что введены неправильные данные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BFBFBF"/>
            </w:tcBorders>
            <w:shd w:val="clear" w:color="auto" w:fill="auto"/>
            <w:vAlign w:val="center"/>
          </w:tcPr>
          <w:p w14:paraId="3266B359" w14:textId="4615C473" w:rsidR="00A5181A" w:rsidRDefault="00F1459C" w:rsidP="00F1459C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Выводится обобщенное сообщение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BFBFBF"/>
            </w:tcBorders>
            <w:shd w:val="clear" w:color="auto" w:fill="auto"/>
            <w:vAlign w:val="center"/>
          </w:tcPr>
          <w:p w14:paraId="28FB3C9B" w14:textId="0A931546" w:rsidR="00A5181A" w:rsidRDefault="00A5181A" w:rsidP="00A5181A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 xml:space="preserve">Низкая </w:t>
            </w: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BFBFBF"/>
            </w:tcBorders>
            <w:shd w:val="clear" w:color="auto" w:fill="auto"/>
            <w:vAlign w:val="center"/>
          </w:tcPr>
          <w:p w14:paraId="4950CB48" w14:textId="40F2335D" w:rsidR="00A5181A" w:rsidRDefault="00D60ADD" w:rsidP="00A5181A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7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BFBFBF"/>
            </w:tcBorders>
            <w:shd w:val="clear" w:color="auto" w:fill="auto"/>
            <w:vAlign w:val="center"/>
          </w:tcPr>
          <w:p w14:paraId="3B93577F" w14:textId="77777777" w:rsidR="00A5181A" w:rsidRPr="00A5181A" w:rsidRDefault="00A5181A" w:rsidP="00A5181A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BFBFBF"/>
            </w:tcBorders>
            <w:shd w:val="clear" w:color="auto" w:fill="auto"/>
            <w:vAlign w:val="center"/>
          </w:tcPr>
          <w:p w14:paraId="1E906620" w14:textId="08E59A9C" w:rsidR="00A5181A" w:rsidRPr="009F0610" w:rsidRDefault="00A5181A" w:rsidP="00A5181A">
            <w:pPr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Обнаружен</w:t>
            </w:r>
          </w:p>
        </w:tc>
      </w:tr>
      <w:tr w:rsidR="009B3496" w:rsidRPr="00450905" w14:paraId="7C18F3E7" w14:textId="77777777" w:rsidTr="002223AF">
        <w:trPr>
          <w:trHeight w:val="1617"/>
        </w:trPr>
        <w:tc>
          <w:tcPr>
            <w:tcW w:w="334" w:type="pct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center"/>
          </w:tcPr>
          <w:p w14:paraId="287C7049" w14:textId="6451CC78" w:rsidR="009F0610" w:rsidRDefault="009F0610" w:rsidP="00A5181A">
            <w:pPr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BFBFBF"/>
            </w:tcBorders>
            <w:shd w:val="clear" w:color="auto" w:fill="auto"/>
            <w:vAlign w:val="center"/>
          </w:tcPr>
          <w:p w14:paraId="48EC624E" w14:textId="13967C9B" w:rsidR="009F0610" w:rsidRPr="009F0610" w:rsidRDefault="00F1459C" w:rsidP="00A5181A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Окно оператора</w:t>
            </w:r>
          </w:p>
        </w:tc>
        <w:tc>
          <w:tcPr>
            <w:tcW w:w="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BFBFBF"/>
            </w:tcBorders>
            <w:shd w:val="clear" w:color="auto" w:fill="auto"/>
            <w:vAlign w:val="center"/>
          </w:tcPr>
          <w:p w14:paraId="2F84369C" w14:textId="6BD58E78" w:rsidR="009F0610" w:rsidRDefault="009F0610" w:rsidP="00A5181A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0.1</w:t>
            </w:r>
          </w:p>
        </w:tc>
        <w:tc>
          <w:tcPr>
            <w:tcW w:w="90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BFBFBF"/>
            </w:tcBorders>
            <w:shd w:val="clear" w:color="auto" w:fill="auto"/>
            <w:vAlign w:val="center"/>
          </w:tcPr>
          <w:p w14:paraId="7E2FC434" w14:textId="6F74DA73" w:rsidR="009F0610" w:rsidRDefault="00F1459C" w:rsidP="00A5181A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Окно трансляции и карты при открытии имеет маленький масштаб</w:t>
            </w: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BFBFBF"/>
            </w:tcBorders>
            <w:shd w:val="clear" w:color="auto" w:fill="auto"/>
            <w:vAlign w:val="center"/>
          </w:tcPr>
          <w:p w14:paraId="0986EE50" w14:textId="38405CFC" w:rsidR="009F0610" w:rsidRDefault="00F1459C" w:rsidP="00A5181A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Вызвать окно трансляции</w:t>
            </w: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BFBFBF"/>
            </w:tcBorders>
            <w:shd w:val="clear" w:color="auto" w:fill="auto"/>
            <w:vAlign w:val="center"/>
          </w:tcPr>
          <w:p w14:paraId="18712A70" w14:textId="7EC20341" w:rsidR="009F0610" w:rsidRDefault="00F1459C" w:rsidP="00A5181A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 xml:space="preserve">Хорошо масштабируемое окно 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BFBFBF"/>
            </w:tcBorders>
            <w:shd w:val="clear" w:color="auto" w:fill="auto"/>
            <w:vAlign w:val="center"/>
          </w:tcPr>
          <w:p w14:paraId="4875C714" w14:textId="6598B125" w:rsidR="009F0610" w:rsidRDefault="00F1459C" w:rsidP="00A5181A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Отображение только карты, трансляция скрыта масштабом окна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BFBFBF"/>
            </w:tcBorders>
            <w:shd w:val="clear" w:color="auto" w:fill="auto"/>
            <w:vAlign w:val="center"/>
          </w:tcPr>
          <w:p w14:paraId="6963338A" w14:textId="20DB9CDB" w:rsidR="009F0610" w:rsidRDefault="00D60ADD" w:rsidP="00A5181A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Средняя</w:t>
            </w: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BFBFBF"/>
            </w:tcBorders>
            <w:shd w:val="clear" w:color="auto" w:fill="auto"/>
            <w:vAlign w:val="center"/>
          </w:tcPr>
          <w:p w14:paraId="1DBD16D7" w14:textId="241D3801" w:rsidR="009F0610" w:rsidRDefault="00D60ADD" w:rsidP="00A5181A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BFBFBF"/>
            </w:tcBorders>
            <w:shd w:val="clear" w:color="auto" w:fill="auto"/>
            <w:vAlign w:val="center"/>
          </w:tcPr>
          <w:p w14:paraId="7A220A8C" w14:textId="77777777" w:rsidR="009F0610" w:rsidRPr="00A5181A" w:rsidRDefault="009F0610" w:rsidP="00A5181A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BFBFBF"/>
            </w:tcBorders>
            <w:shd w:val="clear" w:color="auto" w:fill="auto"/>
            <w:vAlign w:val="center"/>
          </w:tcPr>
          <w:p w14:paraId="06FB91E7" w14:textId="481DD966" w:rsidR="009F0610" w:rsidRDefault="00D60ADD" w:rsidP="00A5181A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Обнаружен</w:t>
            </w:r>
          </w:p>
        </w:tc>
      </w:tr>
      <w:tr w:rsidR="009B3496" w:rsidRPr="00450905" w14:paraId="27963BE7" w14:textId="77777777" w:rsidTr="002223AF">
        <w:trPr>
          <w:trHeight w:val="1617"/>
        </w:trPr>
        <w:tc>
          <w:tcPr>
            <w:tcW w:w="334" w:type="pct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B2EB24C" w14:textId="4984E303" w:rsidR="00D60ADD" w:rsidRPr="00D60ADD" w:rsidRDefault="00D60ADD" w:rsidP="00A5181A">
            <w:pPr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  <w:sz w:val="20"/>
                <w:szCs w:val="20"/>
                <w:lang w:val="ru-RU"/>
              </w:rPr>
              <w:t>8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97AF861" w14:textId="6BB28BA8" w:rsidR="00D60ADD" w:rsidRDefault="00F1459C" w:rsidP="00A5181A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Окно формирование отчетов</w:t>
            </w:r>
          </w:p>
        </w:tc>
        <w:tc>
          <w:tcPr>
            <w:tcW w:w="197" w:type="pct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D979B4B" w14:textId="4EC7D6F7" w:rsidR="00D60ADD" w:rsidRDefault="00D60ADD" w:rsidP="00A5181A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0.1</w:t>
            </w:r>
          </w:p>
        </w:tc>
        <w:tc>
          <w:tcPr>
            <w:tcW w:w="905" w:type="pct"/>
            <w:gridSpan w:val="2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C2D8867" w14:textId="21869E4E" w:rsidR="00D60ADD" w:rsidRPr="00F1459C" w:rsidRDefault="00F1459C" w:rsidP="00A5181A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 xml:space="preserve">При формировании отчетов запись ведется только в файлы формата </w:t>
            </w:r>
            <w:r w:rsidRPr="00F1459C"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.</w:t>
            </w:r>
            <w:r>
              <w:rPr>
                <w:rFonts w:ascii="Century Gothic" w:hAnsi="Century Gothic" w:cs="Calibri"/>
                <w:color w:val="000000"/>
                <w:sz w:val="20"/>
                <w:szCs w:val="20"/>
              </w:rPr>
              <w:t>txt</w:t>
            </w: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9D6B082" w14:textId="68310C1F" w:rsidR="00D60ADD" w:rsidRPr="00F1459C" w:rsidRDefault="00F1459C" w:rsidP="00A5181A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 xml:space="preserve">Использования кнопки создать отчет </w:t>
            </w: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C3E43F0" w14:textId="3FEF8F26" w:rsidR="00D60ADD" w:rsidRDefault="00F1459C" w:rsidP="00A5181A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Запись производится в любой указанный текстовый редактор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BC150C9" w14:textId="77A442C2" w:rsidR="00D60ADD" w:rsidRDefault="00F1459C" w:rsidP="00A5181A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Сообщение об ошибке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2451FF0" w14:textId="1A66235A" w:rsidR="00D60ADD" w:rsidRDefault="00F1459C" w:rsidP="00A5181A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Средняя</w:t>
            </w: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0E709D5" w14:textId="2ADCB73F" w:rsidR="00D60ADD" w:rsidRDefault="00636D26" w:rsidP="00A5181A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8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7133CD" w14:textId="77777777" w:rsidR="00D60ADD" w:rsidRPr="00A5181A" w:rsidRDefault="00D60ADD" w:rsidP="00A5181A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3DD3065" w14:textId="256A319B" w:rsidR="00D60ADD" w:rsidRDefault="00636D26" w:rsidP="00A5181A">
            <w:pP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Century Gothic" w:hAnsi="Century Gothic" w:cs="Calibri"/>
                <w:color w:val="000000"/>
                <w:sz w:val="20"/>
                <w:szCs w:val="20"/>
                <w:lang w:val="ru-RU"/>
              </w:rPr>
              <w:t>Обнаружен</w:t>
            </w:r>
          </w:p>
        </w:tc>
      </w:tr>
    </w:tbl>
    <w:p w14:paraId="0C2BC5DD" w14:textId="77777777" w:rsidR="000732A0" w:rsidRPr="00450905" w:rsidRDefault="000732A0" w:rsidP="000732A0">
      <w:pPr>
        <w:rPr>
          <w:lang w:val="ru-RU"/>
        </w:rPr>
      </w:pPr>
    </w:p>
    <w:p w14:paraId="06527679" w14:textId="77777777" w:rsidR="00122EFB" w:rsidRPr="00450905" w:rsidRDefault="00122EFB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ru-RU"/>
        </w:rPr>
      </w:pPr>
    </w:p>
    <w:sectPr w:rsidR="00122EFB" w:rsidRPr="00450905" w:rsidSect="00975E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90" w:right="576" w:bottom="36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021591" w14:textId="77777777" w:rsidR="00C7301C" w:rsidRDefault="00C7301C" w:rsidP="00B01A05">
      <w:r>
        <w:separator/>
      </w:r>
    </w:p>
  </w:endnote>
  <w:endnote w:type="continuationSeparator" w:id="0">
    <w:p w14:paraId="46019E9E" w14:textId="77777777" w:rsidR="00C7301C" w:rsidRDefault="00C7301C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C7040" w14:textId="77777777" w:rsidR="006C0F39" w:rsidRDefault="006C0F3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F47E12" w14:textId="77777777" w:rsidR="006C0F39" w:rsidRDefault="006C0F3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D1F87" w14:textId="77777777" w:rsidR="006C0F39" w:rsidRDefault="006C0F3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9202E8" w14:textId="77777777" w:rsidR="00C7301C" w:rsidRDefault="00C7301C" w:rsidP="00B01A05">
      <w:r>
        <w:separator/>
      </w:r>
    </w:p>
  </w:footnote>
  <w:footnote w:type="continuationSeparator" w:id="0">
    <w:p w14:paraId="2D39D48D" w14:textId="77777777" w:rsidR="00C7301C" w:rsidRDefault="00C7301C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1ACFA" w14:textId="77777777" w:rsidR="006C0F39" w:rsidRDefault="006C0F3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0CCF6" w14:textId="77777777" w:rsidR="006C0F39" w:rsidRDefault="006C0F3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FF957" w14:textId="77777777" w:rsidR="006C0F39" w:rsidRDefault="006C0F3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1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12"/>
  </w:num>
  <w:num w:numId="6">
    <w:abstractNumId w:val="3"/>
  </w:num>
  <w:num w:numId="7">
    <w:abstractNumId w:val="6"/>
  </w:num>
  <w:num w:numId="8">
    <w:abstractNumId w:val="2"/>
  </w:num>
  <w:num w:numId="9">
    <w:abstractNumId w:val="11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6875"/>
    <w:rsid w:val="0000378B"/>
    <w:rsid w:val="000068A2"/>
    <w:rsid w:val="00007337"/>
    <w:rsid w:val="00043993"/>
    <w:rsid w:val="00044BBF"/>
    <w:rsid w:val="00056F3E"/>
    <w:rsid w:val="0007196B"/>
    <w:rsid w:val="00072091"/>
    <w:rsid w:val="000732A0"/>
    <w:rsid w:val="00074389"/>
    <w:rsid w:val="000766FF"/>
    <w:rsid w:val="00080214"/>
    <w:rsid w:val="000809A7"/>
    <w:rsid w:val="000A7AEF"/>
    <w:rsid w:val="000B31AF"/>
    <w:rsid w:val="000B7C36"/>
    <w:rsid w:val="000C1664"/>
    <w:rsid w:val="000C2B36"/>
    <w:rsid w:val="000C5AA8"/>
    <w:rsid w:val="000D7167"/>
    <w:rsid w:val="000F4954"/>
    <w:rsid w:val="00113504"/>
    <w:rsid w:val="001141E9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56F3"/>
    <w:rsid w:val="001977AD"/>
    <w:rsid w:val="001A1144"/>
    <w:rsid w:val="001B40AD"/>
    <w:rsid w:val="001B7BF0"/>
    <w:rsid w:val="001C2E06"/>
    <w:rsid w:val="001C4AE1"/>
    <w:rsid w:val="001D0184"/>
    <w:rsid w:val="001E6E07"/>
    <w:rsid w:val="001F2768"/>
    <w:rsid w:val="001F69A7"/>
    <w:rsid w:val="002050AC"/>
    <w:rsid w:val="00206FE8"/>
    <w:rsid w:val="00213767"/>
    <w:rsid w:val="002200FE"/>
    <w:rsid w:val="00221E7B"/>
    <w:rsid w:val="002223AF"/>
    <w:rsid w:val="002306C0"/>
    <w:rsid w:val="00234C37"/>
    <w:rsid w:val="00243542"/>
    <w:rsid w:val="00244C0D"/>
    <w:rsid w:val="002A3CCC"/>
    <w:rsid w:val="002B44C0"/>
    <w:rsid w:val="002D4552"/>
    <w:rsid w:val="002E389F"/>
    <w:rsid w:val="002F0105"/>
    <w:rsid w:val="002F2BD7"/>
    <w:rsid w:val="002F69BB"/>
    <w:rsid w:val="00350115"/>
    <w:rsid w:val="003566B4"/>
    <w:rsid w:val="00384D6E"/>
    <w:rsid w:val="00384D8F"/>
    <w:rsid w:val="00385F26"/>
    <w:rsid w:val="003A25E1"/>
    <w:rsid w:val="003A3599"/>
    <w:rsid w:val="003A5B09"/>
    <w:rsid w:val="003C0DBC"/>
    <w:rsid w:val="003C1D9E"/>
    <w:rsid w:val="003C3A1F"/>
    <w:rsid w:val="003C7519"/>
    <w:rsid w:val="003E6010"/>
    <w:rsid w:val="003F22FF"/>
    <w:rsid w:val="003F7C1A"/>
    <w:rsid w:val="00401C32"/>
    <w:rsid w:val="00403C51"/>
    <w:rsid w:val="00404144"/>
    <w:rsid w:val="00405920"/>
    <w:rsid w:val="00413DC8"/>
    <w:rsid w:val="004159C0"/>
    <w:rsid w:val="004326B5"/>
    <w:rsid w:val="004422DC"/>
    <w:rsid w:val="00450905"/>
    <w:rsid w:val="00464788"/>
    <w:rsid w:val="00474ED0"/>
    <w:rsid w:val="00485F48"/>
    <w:rsid w:val="00492C36"/>
    <w:rsid w:val="004961C2"/>
    <w:rsid w:val="00497160"/>
    <w:rsid w:val="00497AB5"/>
    <w:rsid w:val="004B21E8"/>
    <w:rsid w:val="004B6908"/>
    <w:rsid w:val="004C19F3"/>
    <w:rsid w:val="004D53F9"/>
    <w:rsid w:val="004D5595"/>
    <w:rsid w:val="004E2EB3"/>
    <w:rsid w:val="00503EBA"/>
    <w:rsid w:val="005109C3"/>
    <w:rsid w:val="00517F69"/>
    <w:rsid w:val="00535276"/>
    <w:rsid w:val="00542511"/>
    <w:rsid w:val="00551B20"/>
    <w:rsid w:val="00556DD9"/>
    <w:rsid w:val="005620D4"/>
    <w:rsid w:val="00562BD1"/>
    <w:rsid w:val="00563767"/>
    <w:rsid w:val="0056421F"/>
    <w:rsid w:val="0056471A"/>
    <w:rsid w:val="00572F55"/>
    <w:rsid w:val="00576785"/>
    <w:rsid w:val="005915AC"/>
    <w:rsid w:val="005954C5"/>
    <w:rsid w:val="00597565"/>
    <w:rsid w:val="005A06B3"/>
    <w:rsid w:val="005A14AE"/>
    <w:rsid w:val="005A3869"/>
    <w:rsid w:val="005B29EF"/>
    <w:rsid w:val="005B70D5"/>
    <w:rsid w:val="005C0BF0"/>
    <w:rsid w:val="005C4AB7"/>
    <w:rsid w:val="005C5A12"/>
    <w:rsid w:val="005D08BE"/>
    <w:rsid w:val="005E4CE6"/>
    <w:rsid w:val="005F1785"/>
    <w:rsid w:val="005F5BC3"/>
    <w:rsid w:val="005F72D9"/>
    <w:rsid w:val="00602833"/>
    <w:rsid w:val="00622259"/>
    <w:rsid w:val="0062450E"/>
    <w:rsid w:val="006312F9"/>
    <w:rsid w:val="00636D26"/>
    <w:rsid w:val="006568B4"/>
    <w:rsid w:val="00660116"/>
    <w:rsid w:val="00665F5E"/>
    <w:rsid w:val="00666C1E"/>
    <w:rsid w:val="00673098"/>
    <w:rsid w:val="00673A28"/>
    <w:rsid w:val="0068579C"/>
    <w:rsid w:val="00692B64"/>
    <w:rsid w:val="006C0F39"/>
    <w:rsid w:val="006C620E"/>
    <w:rsid w:val="006C6A0C"/>
    <w:rsid w:val="006C70FB"/>
    <w:rsid w:val="006D2012"/>
    <w:rsid w:val="006E6BD9"/>
    <w:rsid w:val="006F5384"/>
    <w:rsid w:val="006F5DD9"/>
    <w:rsid w:val="00702CEE"/>
    <w:rsid w:val="00702DDD"/>
    <w:rsid w:val="00706669"/>
    <w:rsid w:val="00712488"/>
    <w:rsid w:val="00716677"/>
    <w:rsid w:val="00717895"/>
    <w:rsid w:val="0073139E"/>
    <w:rsid w:val="00750BF6"/>
    <w:rsid w:val="00761512"/>
    <w:rsid w:val="00762989"/>
    <w:rsid w:val="00763525"/>
    <w:rsid w:val="00764502"/>
    <w:rsid w:val="007772D3"/>
    <w:rsid w:val="00781CE1"/>
    <w:rsid w:val="00782BD5"/>
    <w:rsid w:val="007872BC"/>
    <w:rsid w:val="007C552F"/>
    <w:rsid w:val="007F70A6"/>
    <w:rsid w:val="00801BF2"/>
    <w:rsid w:val="0080539B"/>
    <w:rsid w:val="00810CF3"/>
    <w:rsid w:val="00811B86"/>
    <w:rsid w:val="0081333F"/>
    <w:rsid w:val="00817DB4"/>
    <w:rsid w:val="00840CF7"/>
    <w:rsid w:val="00840F43"/>
    <w:rsid w:val="00855A77"/>
    <w:rsid w:val="0086192E"/>
    <w:rsid w:val="00861980"/>
    <w:rsid w:val="00865902"/>
    <w:rsid w:val="00876089"/>
    <w:rsid w:val="00892FA2"/>
    <w:rsid w:val="008A5C9F"/>
    <w:rsid w:val="008A7F1D"/>
    <w:rsid w:val="008C21E7"/>
    <w:rsid w:val="008C2BE3"/>
    <w:rsid w:val="008C3F16"/>
    <w:rsid w:val="008D3809"/>
    <w:rsid w:val="008D4662"/>
    <w:rsid w:val="008E51F2"/>
    <w:rsid w:val="008E7484"/>
    <w:rsid w:val="008F30DF"/>
    <w:rsid w:val="009014B6"/>
    <w:rsid w:val="0091097D"/>
    <w:rsid w:val="00911AA5"/>
    <w:rsid w:val="009168B2"/>
    <w:rsid w:val="00920119"/>
    <w:rsid w:val="00931BAD"/>
    <w:rsid w:val="00935687"/>
    <w:rsid w:val="00937B38"/>
    <w:rsid w:val="009445FE"/>
    <w:rsid w:val="00944B44"/>
    <w:rsid w:val="009533A9"/>
    <w:rsid w:val="00975E1D"/>
    <w:rsid w:val="00987C5D"/>
    <w:rsid w:val="009A6136"/>
    <w:rsid w:val="009B3496"/>
    <w:rsid w:val="009B354D"/>
    <w:rsid w:val="009B6E40"/>
    <w:rsid w:val="009C2356"/>
    <w:rsid w:val="009C64A1"/>
    <w:rsid w:val="009D1EDB"/>
    <w:rsid w:val="009D6645"/>
    <w:rsid w:val="009E0257"/>
    <w:rsid w:val="009E63D7"/>
    <w:rsid w:val="009E7D34"/>
    <w:rsid w:val="009F0408"/>
    <w:rsid w:val="009F0610"/>
    <w:rsid w:val="009F2C40"/>
    <w:rsid w:val="009F7AA2"/>
    <w:rsid w:val="00A008FD"/>
    <w:rsid w:val="00A044D5"/>
    <w:rsid w:val="00A113A9"/>
    <w:rsid w:val="00A1634E"/>
    <w:rsid w:val="00A17074"/>
    <w:rsid w:val="00A40022"/>
    <w:rsid w:val="00A400B6"/>
    <w:rsid w:val="00A5039D"/>
    <w:rsid w:val="00A5181A"/>
    <w:rsid w:val="00A72289"/>
    <w:rsid w:val="00A76875"/>
    <w:rsid w:val="00AB30F3"/>
    <w:rsid w:val="00AC1FED"/>
    <w:rsid w:val="00AE2E12"/>
    <w:rsid w:val="00AF6008"/>
    <w:rsid w:val="00B01A05"/>
    <w:rsid w:val="00B0529A"/>
    <w:rsid w:val="00B119C7"/>
    <w:rsid w:val="00B139D5"/>
    <w:rsid w:val="00B16F40"/>
    <w:rsid w:val="00B31958"/>
    <w:rsid w:val="00B36598"/>
    <w:rsid w:val="00B366E3"/>
    <w:rsid w:val="00B40948"/>
    <w:rsid w:val="00B50C12"/>
    <w:rsid w:val="00B51291"/>
    <w:rsid w:val="00B5437C"/>
    <w:rsid w:val="00B622FB"/>
    <w:rsid w:val="00B62EA0"/>
    <w:rsid w:val="00B753BF"/>
    <w:rsid w:val="00B90509"/>
    <w:rsid w:val="00B936F0"/>
    <w:rsid w:val="00BB0C36"/>
    <w:rsid w:val="00BC404B"/>
    <w:rsid w:val="00BC45E1"/>
    <w:rsid w:val="00BC65A8"/>
    <w:rsid w:val="00BD77AD"/>
    <w:rsid w:val="00BE163D"/>
    <w:rsid w:val="00BF3DE2"/>
    <w:rsid w:val="00BF7662"/>
    <w:rsid w:val="00C024AE"/>
    <w:rsid w:val="00C04131"/>
    <w:rsid w:val="00C12CF8"/>
    <w:rsid w:val="00C2149E"/>
    <w:rsid w:val="00C2642F"/>
    <w:rsid w:val="00C3097C"/>
    <w:rsid w:val="00C45C77"/>
    <w:rsid w:val="00C51350"/>
    <w:rsid w:val="00C61536"/>
    <w:rsid w:val="00C65A3A"/>
    <w:rsid w:val="00C71536"/>
    <w:rsid w:val="00C7301C"/>
    <w:rsid w:val="00C739B9"/>
    <w:rsid w:val="00C74202"/>
    <w:rsid w:val="00C755FD"/>
    <w:rsid w:val="00C75A25"/>
    <w:rsid w:val="00C77741"/>
    <w:rsid w:val="00C80620"/>
    <w:rsid w:val="00C81539"/>
    <w:rsid w:val="00C85885"/>
    <w:rsid w:val="00CA64DD"/>
    <w:rsid w:val="00CA6D0B"/>
    <w:rsid w:val="00CA7E3F"/>
    <w:rsid w:val="00CE6E7E"/>
    <w:rsid w:val="00CF53DC"/>
    <w:rsid w:val="00D20D28"/>
    <w:rsid w:val="00D404D2"/>
    <w:rsid w:val="00D5017B"/>
    <w:rsid w:val="00D60ADD"/>
    <w:rsid w:val="00D626CD"/>
    <w:rsid w:val="00D82800"/>
    <w:rsid w:val="00D83C7F"/>
    <w:rsid w:val="00DB74D0"/>
    <w:rsid w:val="00DC1026"/>
    <w:rsid w:val="00DC6061"/>
    <w:rsid w:val="00DE6C8B"/>
    <w:rsid w:val="00DF00E4"/>
    <w:rsid w:val="00DF2717"/>
    <w:rsid w:val="00DF38D0"/>
    <w:rsid w:val="00DF5617"/>
    <w:rsid w:val="00E03853"/>
    <w:rsid w:val="00E10201"/>
    <w:rsid w:val="00E26AB8"/>
    <w:rsid w:val="00E539B7"/>
    <w:rsid w:val="00E75388"/>
    <w:rsid w:val="00E75D3C"/>
    <w:rsid w:val="00E92AE7"/>
    <w:rsid w:val="00EB3A97"/>
    <w:rsid w:val="00EB6A86"/>
    <w:rsid w:val="00EC210E"/>
    <w:rsid w:val="00ED74C1"/>
    <w:rsid w:val="00EF2E60"/>
    <w:rsid w:val="00F030B9"/>
    <w:rsid w:val="00F071FB"/>
    <w:rsid w:val="00F1459C"/>
    <w:rsid w:val="00F157D7"/>
    <w:rsid w:val="00F17080"/>
    <w:rsid w:val="00F36F1D"/>
    <w:rsid w:val="00F51532"/>
    <w:rsid w:val="00F54105"/>
    <w:rsid w:val="00F745D8"/>
    <w:rsid w:val="00F82797"/>
    <w:rsid w:val="00F918B4"/>
    <w:rsid w:val="00FB170C"/>
    <w:rsid w:val="00FB42FA"/>
    <w:rsid w:val="00FB7A35"/>
    <w:rsid w:val="00FC44EC"/>
    <w:rsid w:val="00FC6509"/>
    <w:rsid w:val="00FC6B28"/>
    <w:rsid w:val="00FD3860"/>
    <w:rsid w:val="00FE2994"/>
    <w:rsid w:val="00FE42EC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9CCFA9"/>
  <w15:docId w15:val="{0EE582DA-834B-42B0-8149-A483E781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116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1A0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a4">
    <w:name w:val="Верхний колонтитул Знак"/>
    <w:basedOn w:val="a0"/>
    <w:link w:val="a3"/>
    <w:uiPriority w:val="99"/>
    <w:rsid w:val="00B01A05"/>
  </w:style>
  <w:style w:type="paragraph" w:styleId="a5">
    <w:name w:val="footer"/>
    <w:basedOn w:val="a"/>
    <w:link w:val="a6"/>
    <w:uiPriority w:val="99"/>
    <w:unhideWhenUsed/>
    <w:rsid w:val="00B01A0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B01A05"/>
  </w:style>
  <w:style w:type="paragraph" w:styleId="a7">
    <w:name w:val="Normal (Web)"/>
    <w:basedOn w:val="a"/>
    <w:uiPriority w:val="99"/>
    <w:semiHidden/>
    <w:unhideWhenUsed/>
    <w:rsid w:val="000C5AA8"/>
    <w:pPr>
      <w:spacing w:before="100" w:beforeAutospacing="1" w:after="100" w:afterAutospacing="1"/>
    </w:pPr>
    <w:rPr>
      <w:rFonts w:eastAsiaTheme="minorEastAsia"/>
    </w:rPr>
  </w:style>
  <w:style w:type="paragraph" w:styleId="a8">
    <w:name w:val="Revision"/>
    <w:hidden/>
    <w:uiPriority w:val="99"/>
    <w:semiHidden/>
    <w:rsid w:val="00503EBA"/>
  </w:style>
  <w:style w:type="character" w:styleId="a9">
    <w:name w:val="page number"/>
    <w:basedOn w:val="a0"/>
    <w:uiPriority w:val="99"/>
    <w:semiHidden/>
    <w:unhideWhenUsed/>
    <w:rsid w:val="00043993"/>
  </w:style>
  <w:style w:type="table" w:styleId="aa">
    <w:name w:val="Table Grid"/>
    <w:basedOn w:val="a1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074389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p1">
    <w:name w:val="p1"/>
    <w:basedOn w:val="a"/>
    <w:rsid w:val="003F7C1A"/>
    <w:rPr>
      <w:rFonts w:ascii="Arial" w:eastAsiaTheme="minorHAnsi" w:hAnsi="Arial" w:cs="Arial"/>
      <w:color w:val="232323"/>
      <w:sz w:val="22"/>
      <w:szCs w:val="22"/>
    </w:rPr>
  </w:style>
  <w:style w:type="character" w:customStyle="1" w:styleId="s1">
    <w:name w:val="s1"/>
    <w:basedOn w:val="a0"/>
    <w:rsid w:val="003F7C1A"/>
  </w:style>
  <w:style w:type="character" w:styleId="ac">
    <w:name w:val="Hyperlink"/>
    <w:uiPriority w:val="99"/>
    <w:rsid w:val="009014B6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2">
    <w:name w:val="toc 2"/>
    <w:basedOn w:val="a"/>
    <w:next w:val="a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</w:rPr>
  </w:style>
  <w:style w:type="paragraph" w:styleId="3">
    <w:name w:val="toc 3"/>
    <w:basedOn w:val="a"/>
    <w:next w:val="a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</w:rPr>
  </w:style>
  <w:style w:type="character" w:customStyle="1" w:styleId="s2">
    <w:name w:val="s2"/>
    <w:basedOn w:val="a0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a0"/>
    <w:rsid w:val="00692B64"/>
  </w:style>
  <w:style w:type="paragraph" w:styleId="ad">
    <w:name w:val="Balloon Text"/>
    <w:basedOn w:val="a"/>
    <w:link w:val="ae"/>
    <w:uiPriority w:val="99"/>
    <w:semiHidden/>
    <w:unhideWhenUsed/>
    <w:rsid w:val="0068579C"/>
    <w:rPr>
      <w:rFonts w:eastAsiaTheme="minorHAns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8579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0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\Downloads\IC-Bug-Summary-Report-Template-10591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91C3C07-3C4C-4EF6-BEA2-FFFB8A631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IC-Bug-Summary-Report-Template-10591_WORD.dotx</Template>
  <TotalTime>147</TotalTime>
  <Pages>3</Pages>
  <Words>416</Words>
  <Characters>2374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DANYA</cp:lastModifiedBy>
  <cp:revision>6</cp:revision>
  <cp:lastPrinted>2016-11-18T18:21:00Z</cp:lastPrinted>
  <dcterms:created xsi:type="dcterms:W3CDTF">2024-03-19T12:44:00Z</dcterms:created>
  <dcterms:modified xsi:type="dcterms:W3CDTF">2024-05-28T14:54:00Z</dcterms:modified>
</cp:coreProperties>
</file>